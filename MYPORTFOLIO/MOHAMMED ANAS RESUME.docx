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39"/>
        <w:gridCol w:w="255"/>
        <w:gridCol w:w="6426"/>
      </w:tblGrid>
      <w:tr w:rsidR="001B2ABD" w14:paraId="02791822" w14:textId="77777777" w:rsidTr="00325D86">
        <w:trPr>
          <w:trHeight w:val="4421"/>
        </w:trPr>
        <w:tc>
          <w:tcPr>
            <w:tcW w:w="3939" w:type="dxa"/>
            <w:vAlign w:val="bottom"/>
          </w:tcPr>
          <w:p w14:paraId="2449B816" w14:textId="77777777" w:rsidR="009D2293" w:rsidRPr="00633DC9" w:rsidRDefault="009D2293" w:rsidP="009D2293">
            <w:pPr>
              <w:pStyle w:val="Title"/>
              <w:rPr>
                <w:rFonts w:ascii="Open Sans" w:hAnsi="Open Sans" w:cs="Open Sans"/>
                <w:b/>
                <w:sz w:val="48"/>
                <w:szCs w:val="48"/>
              </w:rPr>
            </w:pPr>
            <w:bookmarkStart w:id="0" w:name="_Hlk110119579"/>
            <w:r w:rsidRPr="00633DC9">
              <w:rPr>
                <w:rFonts w:ascii="Open Sans" w:hAnsi="Open Sans" w:cs="Open Sans"/>
                <w:b/>
                <w:sz w:val="48"/>
                <w:szCs w:val="48"/>
              </w:rPr>
              <w:t>MOHAMMED ANAS</w:t>
            </w:r>
          </w:p>
          <w:p w14:paraId="7B263C19" w14:textId="3B27DB24" w:rsidR="001B2ABD" w:rsidRDefault="009D2293" w:rsidP="009D2293">
            <w:pPr>
              <w:tabs>
                <w:tab w:val="left" w:pos="990"/>
              </w:tabs>
            </w:pPr>
            <w:r w:rsidRPr="00640A79">
              <w:rPr>
                <w:rFonts w:ascii="Arial" w:hAnsi="Arial" w:cs="Arial"/>
                <w:sz w:val="24"/>
                <w:szCs w:val="24"/>
              </w:rPr>
              <w:t>ELECTRONICS AND COMMUNICATION ENGINEER</w:t>
            </w:r>
          </w:p>
        </w:tc>
        <w:tc>
          <w:tcPr>
            <w:tcW w:w="255" w:type="dxa"/>
          </w:tcPr>
          <w:p w14:paraId="04DC8631" w14:textId="77777777" w:rsidR="001B2ABD" w:rsidRDefault="001B2ABD" w:rsidP="00325D86">
            <w:pPr>
              <w:tabs>
                <w:tab w:val="left" w:pos="990"/>
              </w:tabs>
            </w:pPr>
          </w:p>
        </w:tc>
        <w:tc>
          <w:tcPr>
            <w:tcW w:w="6426" w:type="dxa"/>
            <w:vAlign w:val="bottom"/>
          </w:tcPr>
          <w:sdt>
            <w:sdtPr>
              <w:rPr>
                <w:szCs w:val="22"/>
              </w:rPr>
              <w:id w:val="1049110328"/>
              <w:placeholder>
                <w:docPart w:val="4CE9B38C7A104AF0B2CC27E8C4BA8DC0"/>
              </w:placeholder>
              <w:temporary/>
              <w:showingPlcHdr/>
              <w15:appearance w15:val="hidden"/>
            </w:sdtPr>
            <w:sdtEndPr/>
            <w:sdtContent>
              <w:p w14:paraId="405F3E16" w14:textId="77777777" w:rsidR="00E12759" w:rsidRPr="00C50B56" w:rsidRDefault="00E12759" w:rsidP="00E12759">
                <w:pPr>
                  <w:pStyle w:val="Heading2"/>
                  <w:rPr>
                    <w:szCs w:val="22"/>
                  </w:rPr>
                </w:pPr>
                <w:r w:rsidRPr="00C50B56">
                  <w:rPr>
                    <w:rFonts w:ascii="Open Sans" w:hAnsi="Open Sans" w:cs="Open Sans"/>
                    <w:szCs w:val="22"/>
                  </w:rPr>
                  <w:t>EDUCATION</w:t>
                </w:r>
              </w:p>
            </w:sdtContent>
          </w:sdt>
          <w:p w14:paraId="20DDAE3B" w14:textId="77777777" w:rsidR="00E12759" w:rsidRPr="00C50B56" w:rsidRDefault="00E12759" w:rsidP="00E12759">
            <w:pPr>
              <w:rPr>
                <w:sz w:val="22"/>
              </w:rPr>
            </w:pPr>
            <w:r w:rsidRPr="00C50B56">
              <w:rPr>
                <w:rFonts w:ascii="Arial" w:hAnsi="Arial" w:cs="Arial"/>
                <w:b/>
                <w:sz w:val="22"/>
              </w:rPr>
              <w:t>BACHELOR OF ENGINEERING</w:t>
            </w:r>
            <w:r w:rsidRPr="00C50B56">
              <w:rPr>
                <w:b/>
                <w:sz w:val="22"/>
              </w:rPr>
              <w:t xml:space="preserve">: </w:t>
            </w:r>
            <w:r w:rsidRPr="00C50B56">
              <w:rPr>
                <w:rFonts w:ascii="Open Sans" w:hAnsi="Open Sans" w:cs="Open Sans"/>
                <w:sz w:val="22"/>
              </w:rPr>
              <w:t>(2019-2023</w:t>
            </w:r>
            <w:r w:rsidRPr="00C50B56">
              <w:rPr>
                <w:sz w:val="22"/>
              </w:rPr>
              <w:t>)</w:t>
            </w:r>
          </w:p>
          <w:p w14:paraId="7371D7E9" w14:textId="77777777" w:rsidR="00E12759" w:rsidRPr="00E97853" w:rsidRDefault="00E12759" w:rsidP="00E12759">
            <w:pPr>
              <w:pStyle w:val="Heading4"/>
              <w:rPr>
                <w:rFonts w:ascii="Arial Rounded MT Bold" w:hAnsi="Arial Rounded MT Bold" w:cs="Arial"/>
                <w:b w:val="0"/>
                <w:bCs/>
                <w:sz w:val="22"/>
              </w:rPr>
            </w:pPr>
            <w:r w:rsidRPr="00E97853">
              <w:rPr>
                <w:rFonts w:ascii="Arial Rounded MT Bold" w:hAnsi="Arial Rounded MT Bold" w:cs="Arial"/>
                <w:b w:val="0"/>
                <w:bCs/>
                <w:sz w:val="22"/>
              </w:rPr>
              <w:t>Muffakham Jah College of Engineering and Technology</w:t>
            </w:r>
          </w:p>
          <w:p w14:paraId="7174F49C" w14:textId="77777777" w:rsidR="00E12759" w:rsidRPr="00C50B56" w:rsidRDefault="00E12759" w:rsidP="00E12759">
            <w:pPr>
              <w:rPr>
                <w:rFonts w:ascii="Arial" w:hAnsi="Arial" w:cs="Arial"/>
                <w:sz w:val="22"/>
              </w:rPr>
            </w:pPr>
            <w:r w:rsidRPr="00E97853">
              <w:rPr>
                <w:rFonts w:ascii="Arial" w:hAnsi="Arial" w:cs="Arial"/>
                <w:sz w:val="22"/>
              </w:rPr>
              <w:t>-Mount Pleasant, Banjara Hills, Hyderabad</w:t>
            </w:r>
            <w:r w:rsidRPr="00C50B56">
              <w:rPr>
                <w:rFonts w:ascii="Arial" w:hAnsi="Arial" w:cs="Arial"/>
                <w:sz w:val="22"/>
              </w:rPr>
              <w:t xml:space="preserve">. </w:t>
            </w:r>
          </w:p>
          <w:p w14:paraId="2ED90553" w14:textId="77777777" w:rsidR="00E12759" w:rsidRPr="00C50B56" w:rsidRDefault="00E12759" w:rsidP="00E12759">
            <w:pPr>
              <w:rPr>
                <w:rFonts w:ascii="Arial" w:hAnsi="Arial" w:cs="Arial"/>
                <w:b/>
                <w:sz w:val="22"/>
              </w:rPr>
            </w:pPr>
            <w:r w:rsidRPr="00C50B56">
              <w:rPr>
                <w:rFonts w:ascii="Arial" w:hAnsi="Arial" w:cs="Arial"/>
                <w:b/>
                <w:sz w:val="22"/>
              </w:rPr>
              <w:t>INTERMEDIATE EDUCATION:</w:t>
            </w:r>
          </w:p>
          <w:p w14:paraId="56AE1658" w14:textId="77777777" w:rsidR="00E12759" w:rsidRPr="00E97853" w:rsidRDefault="00E12759" w:rsidP="00E12759">
            <w:pPr>
              <w:pStyle w:val="Heading4"/>
              <w:rPr>
                <w:rFonts w:ascii="Arial Rounded MT Bold" w:hAnsi="Arial Rounded MT Bold" w:cs="Arial"/>
                <w:b w:val="0"/>
                <w:bCs/>
                <w:sz w:val="22"/>
              </w:rPr>
            </w:pPr>
            <w:r w:rsidRPr="00E97853">
              <w:rPr>
                <w:rFonts w:ascii="Arial Rounded MT Bold" w:hAnsi="Arial Rounded MT Bold" w:cs="Arial"/>
                <w:b w:val="0"/>
                <w:bCs/>
                <w:sz w:val="22"/>
              </w:rPr>
              <w:t>I Class cdr Junior College</w:t>
            </w:r>
          </w:p>
          <w:p w14:paraId="6F9C1BF6" w14:textId="77777777" w:rsidR="00E12759" w:rsidRPr="00E97853" w:rsidRDefault="00E12759" w:rsidP="00E12759">
            <w:pPr>
              <w:rPr>
                <w:rFonts w:ascii="Arial" w:hAnsi="Arial" w:cs="Arial"/>
                <w:sz w:val="22"/>
              </w:rPr>
            </w:pPr>
            <w:r w:rsidRPr="00E97853">
              <w:rPr>
                <w:rFonts w:ascii="Arial" w:hAnsi="Arial" w:cs="Arial"/>
                <w:sz w:val="22"/>
              </w:rPr>
              <w:t>-Secundrabad, Hyderabad. GPA:9.2</w:t>
            </w:r>
          </w:p>
          <w:p w14:paraId="52E99F15" w14:textId="77777777" w:rsidR="00E12759" w:rsidRPr="00C50B56" w:rsidRDefault="00E12759" w:rsidP="00E12759">
            <w:pPr>
              <w:pStyle w:val="Heading4"/>
              <w:rPr>
                <w:rFonts w:ascii="Arial" w:hAnsi="Arial" w:cs="Arial"/>
                <w:sz w:val="22"/>
              </w:rPr>
            </w:pPr>
            <w:r w:rsidRPr="00C50B56">
              <w:rPr>
                <w:rFonts w:ascii="Arial" w:hAnsi="Arial" w:cs="Arial"/>
                <w:sz w:val="22"/>
              </w:rPr>
              <w:t>BOARD OF SECONDARY EDUCATION:</w:t>
            </w:r>
          </w:p>
          <w:p w14:paraId="6788C610" w14:textId="77777777" w:rsidR="00E12759" w:rsidRPr="00E97853" w:rsidRDefault="00E12759" w:rsidP="00E12759">
            <w:pPr>
              <w:rPr>
                <w:rFonts w:ascii="Arial Rounded MT Bold" w:hAnsi="Arial Rounded MT Bold"/>
                <w:sz w:val="22"/>
              </w:rPr>
            </w:pPr>
            <w:r w:rsidRPr="00E97853">
              <w:rPr>
                <w:rFonts w:ascii="Arial Rounded MT Bold" w:hAnsi="Arial Rounded MT Bold"/>
                <w:sz w:val="22"/>
              </w:rPr>
              <w:t>Decent High School</w:t>
            </w:r>
          </w:p>
          <w:p w14:paraId="05234110" w14:textId="77777777" w:rsidR="00E12759" w:rsidRDefault="00E12759" w:rsidP="00E12759">
            <w:pPr>
              <w:rPr>
                <w:rFonts w:ascii="Arial" w:hAnsi="Arial" w:cs="Arial"/>
                <w:sz w:val="22"/>
              </w:rPr>
            </w:pPr>
            <w:r w:rsidRPr="00E97853">
              <w:rPr>
                <w:rFonts w:ascii="Arial" w:hAnsi="Arial" w:cs="Arial"/>
                <w:sz w:val="22"/>
              </w:rPr>
              <w:t>-Musheerabad, Hyderabad</w:t>
            </w:r>
            <w:r w:rsidRPr="00E97853">
              <w:rPr>
                <w:rFonts w:ascii="Arial" w:hAnsi="Arial" w:cs="Arial"/>
                <w:b/>
                <w:bCs/>
                <w:sz w:val="22"/>
              </w:rPr>
              <w:t xml:space="preserve">. </w:t>
            </w:r>
            <w:r w:rsidRPr="00E97853">
              <w:rPr>
                <w:rFonts w:ascii="Arial" w:hAnsi="Arial" w:cs="Arial"/>
                <w:sz w:val="22"/>
              </w:rPr>
              <w:t>GPA:9.2</w:t>
            </w:r>
          </w:p>
          <w:p w14:paraId="14EC259E" w14:textId="77777777" w:rsidR="00635FE8" w:rsidRPr="00E97853" w:rsidRDefault="00635FE8" w:rsidP="00E12759">
            <w:pPr>
              <w:rPr>
                <w:rFonts w:ascii="Arial" w:hAnsi="Arial" w:cs="Arial"/>
                <w:sz w:val="22"/>
              </w:rPr>
            </w:pPr>
          </w:p>
          <w:p w14:paraId="07988D80" w14:textId="057CEAD6" w:rsidR="00640A79" w:rsidRPr="00640A79" w:rsidRDefault="00640A79" w:rsidP="00325D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2ABD" w14:paraId="619F82A6" w14:textId="77777777" w:rsidTr="00325D86">
        <w:trPr>
          <w:trHeight w:val="9528"/>
        </w:trPr>
        <w:tc>
          <w:tcPr>
            <w:tcW w:w="3939" w:type="dxa"/>
          </w:tcPr>
          <w:p w14:paraId="06B9CB9D" w14:textId="596AB5E0" w:rsidR="004D3011" w:rsidRPr="00696B77" w:rsidRDefault="0017713D" w:rsidP="00325D86">
            <w:pPr>
              <w:rPr>
                <w:sz w:val="22"/>
              </w:rPr>
            </w:pPr>
            <w:r>
              <w:rPr>
                <w:rFonts w:ascii="Open Sans" w:hAnsi="Open Sans" w:cs="Open Sans"/>
                <w:sz w:val="22"/>
              </w:rPr>
              <w:t>Ph no:</w:t>
            </w:r>
            <w:r w:rsidR="006643B4">
              <w:rPr>
                <w:rFonts w:ascii="Open Sans" w:hAnsi="Open Sans" w:cs="Open Sans"/>
                <w:sz w:val="22"/>
              </w:rPr>
              <w:t xml:space="preserve"> </w:t>
            </w:r>
            <w:r w:rsidR="004E5BA3" w:rsidRPr="00696B77">
              <w:rPr>
                <w:rFonts w:ascii="Open Sans" w:hAnsi="Open Sans" w:cs="Open Sans"/>
                <w:sz w:val="22"/>
              </w:rPr>
              <w:t>+91 9989517030</w:t>
            </w:r>
          </w:p>
          <w:p w14:paraId="20C5061A" w14:textId="16EAD6F5" w:rsidR="004D3011" w:rsidRPr="00696B77" w:rsidRDefault="006643B4" w:rsidP="00325D86">
            <w:pPr>
              <w:rPr>
                <w:sz w:val="22"/>
              </w:rPr>
            </w:pPr>
            <w:r>
              <w:rPr>
                <w:sz w:val="22"/>
              </w:rPr>
              <w:t>Linkedin:</w:t>
            </w:r>
          </w:p>
          <w:p w14:paraId="52021539" w14:textId="2D91F104" w:rsidR="004D3011" w:rsidRPr="00696B77" w:rsidRDefault="00CA1511" w:rsidP="00325D86">
            <w:pPr>
              <w:rPr>
                <w:sz w:val="22"/>
              </w:rPr>
            </w:pPr>
            <w:hyperlink r:id="rId8" w:history="1">
              <w:r w:rsidR="004E5BA3" w:rsidRPr="00696B77">
                <w:rPr>
                  <w:rStyle w:val="Hyperlink"/>
                  <w:sz w:val="22"/>
                </w:rPr>
                <w:t>(</w:t>
              </w:r>
              <w:r w:rsidR="004E5BA3" w:rsidRPr="00696B77">
                <w:rPr>
                  <w:rStyle w:val="Hyperlink"/>
                  <w:rFonts w:ascii="Open Sans" w:hAnsi="Open Sans" w:cs="Open Sans"/>
                  <w:sz w:val="22"/>
                </w:rPr>
                <w:t>99+) Mohammed Anas | LinkedIn</w:t>
              </w:r>
            </w:hyperlink>
          </w:p>
          <w:p w14:paraId="34F50DA4" w14:textId="512516DC" w:rsidR="004D3011" w:rsidRPr="00696B77" w:rsidRDefault="004E5BA3" w:rsidP="00325D86">
            <w:pPr>
              <w:rPr>
                <w:rFonts w:ascii="Open Sans" w:hAnsi="Open Sans" w:cs="Open Sans"/>
                <w:sz w:val="22"/>
              </w:rPr>
            </w:pPr>
            <w:r w:rsidRPr="00696B77">
              <w:rPr>
                <w:rFonts w:ascii="Open Sans" w:hAnsi="Open Sans" w:cs="Open Sans"/>
                <w:sz w:val="22"/>
              </w:rPr>
              <w:t>E</w:t>
            </w:r>
            <w:r w:rsidR="006643B4">
              <w:rPr>
                <w:rFonts w:ascii="Open Sans" w:hAnsi="Open Sans" w:cs="Open Sans"/>
                <w:sz w:val="22"/>
              </w:rPr>
              <w:t>mail</w:t>
            </w:r>
            <w:r w:rsidRPr="00696B77">
              <w:rPr>
                <w:rFonts w:ascii="Open Sans" w:hAnsi="Open Sans" w:cs="Open Sans"/>
                <w:sz w:val="22"/>
              </w:rPr>
              <w:t>:</w:t>
            </w:r>
          </w:p>
          <w:p w14:paraId="434AC808" w14:textId="654483FE" w:rsidR="004E5BA3" w:rsidRDefault="00CA1511" w:rsidP="00325D86">
            <w:pPr>
              <w:rPr>
                <w:rFonts w:ascii="Open Sans" w:hAnsi="Open Sans" w:cs="Open Sans"/>
                <w:sz w:val="22"/>
              </w:rPr>
            </w:pPr>
            <w:hyperlink r:id="rId9" w:history="1">
              <w:r w:rsidR="00055A44" w:rsidRPr="00354AD3">
                <w:rPr>
                  <w:rStyle w:val="Hyperlink"/>
                  <w:rFonts w:ascii="Open Sans" w:hAnsi="Open Sans" w:cs="Open Sans"/>
                  <w:sz w:val="22"/>
                </w:rPr>
                <w:t>anasak18102018@gmail.com</w:t>
              </w:r>
            </w:hyperlink>
          </w:p>
          <w:p w14:paraId="2F6002A3" w14:textId="77777777" w:rsidR="00055A44" w:rsidRPr="00696B77" w:rsidRDefault="00055A44" w:rsidP="00325D86">
            <w:pPr>
              <w:rPr>
                <w:rFonts w:ascii="Open Sans" w:hAnsi="Open Sans" w:cs="Open Sans"/>
                <w:sz w:val="22"/>
              </w:rPr>
            </w:pPr>
          </w:p>
          <w:p w14:paraId="003EDA37" w14:textId="2B8D238D" w:rsidR="006643B4" w:rsidRDefault="00055A44" w:rsidP="006643B4">
            <w:pPr>
              <w:pBdr>
                <w:bottom w:val="single" w:sz="4" w:space="1" w:color="94B6D2" w:themeColor="accent1"/>
              </w:pBdr>
              <w:rPr>
                <w:rFonts w:ascii="Open Sans" w:hAnsi="Open Sans" w:cs="Open Sans"/>
                <w:sz w:val="22"/>
              </w:rPr>
            </w:pPr>
            <w:r>
              <w:rPr>
                <w:rFonts w:ascii="Open Sans" w:hAnsi="Open Sans" w:cs="Open Sans"/>
                <w:sz w:val="22"/>
              </w:rPr>
              <w:t>Extracurricular activities</w:t>
            </w:r>
          </w:p>
          <w:p w14:paraId="64D67D28" w14:textId="3BB47074" w:rsidR="006643B4" w:rsidRPr="006643B4" w:rsidRDefault="006643B4" w:rsidP="006643B4"/>
          <w:p w14:paraId="54F405D8" w14:textId="0DD45523" w:rsidR="004D3011" w:rsidRPr="00696B77" w:rsidRDefault="00055A44" w:rsidP="00325D86">
            <w:pPr>
              <w:rPr>
                <w:rFonts w:ascii="Open Sans" w:hAnsi="Open Sans" w:cs="Open Sans"/>
                <w:sz w:val="22"/>
              </w:rPr>
            </w:pPr>
            <w:r>
              <w:rPr>
                <w:rFonts w:ascii="Open Sans" w:hAnsi="Open Sans" w:cs="Open Sans"/>
                <w:sz w:val="22"/>
              </w:rPr>
              <w:t>Chair</w:t>
            </w:r>
            <w:r w:rsidR="00036ADA">
              <w:rPr>
                <w:rFonts w:ascii="Open Sans" w:hAnsi="Open Sans" w:cs="Open Sans"/>
                <w:sz w:val="22"/>
              </w:rPr>
              <w:t xml:space="preserve">person </w:t>
            </w:r>
            <w:r w:rsidR="00BE4BB8" w:rsidRPr="00696B77">
              <w:rPr>
                <w:rFonts w:ascii="Open Sans" w:hAnsi="Open Sans" w:cs="Open Sans"/>
                <w:sz w:val="22"/>
              </w:rPr>
              <w:t>T-SIG MJCET</w:t>
            </w:r>
          </w:p>
          <w:p w14:paraId="50720ABE" w14:textId="0AF1EEA5" w:rsidR="00BE4BB8" w:rsidRDefault="00BE4BB8" w:rsidP="00325D86">
            <w:pPr>
              <w:rPr>
                <w:rFonts w:ascii="Open Sans" w:hAnsi="Open Sans" w:cs="Open Sans"/>
                <w:sz w:val="22"/>
              </w:rPr>
            </w:pPr>
            <w:r w:rsidRPr="00696B77">
              <w:rPr>
                <w:rFonts w:ascii="Open Sans" w:hAnsi="Open Sans" w:cs="Open Sans"/>
                <w:sz w:val="22"/>
              </w:rPr>
              <w:t xml:space="preserve">MEMBER </w:t>
            </w:r>
            <w:r w:rsidR="00036ADA">
              <w:rPr>
                <w:rFonts w:ascii="Open Sans" w:hAnsi="Open Sans" w:cs="Open Sans"/>
                <w:sz w:val="22"/>
              </w:rPr>
              <w:t xml:space="preserve"> </w:t>
            </w:r>
            <w:r w:rsidRPr="00696B77">
              <w:rPr>
                <w:rFonts w:ascii="Open Sans" w:hAnsi="Open Sans" w:cs="Open Sans"/>
                <w:sz w:val="22"/>
              </w:rPr>
              <w:t xml:space="preserve"> IEEE</w:t>
            </w:r>
            <w:r w:rsidR="00036ADA">
              <w:rPr>
                <w:rFonts w:ascii="Open Sans" w:hAnsi="Open Sans" w:cs="Open Sans"/>
                <w:sz w:val="22"/>
              </w:rPr>
              <w:t xml:space="preserve"> EDS</w:t>
            </w:r>
          </w:p>
          <w:p w14:paraId="4B6AFE9B" w14:textId="77777777" w:rsidR="00036ADA" w:rsidRPr="00696B77" w:rsidRDefault="00036ADA" w:rsidP="00325D86">
            <w:pPr>
              <w:rPr>
                <w:rFonts w:ascii="Open Sans" w:hAnsi="Open Sans" w:cs="Open Sans"/>
                <w:sz w:val="22"/>
              </w:rPr>
            </w:pPr>
          </w:p>
          <w:p w14:paraId="30912183" w14:textId="61B27BE9" w:rsidR="004D3011" w:rsidRDefault="004D3011" w:rsidP="00325D86">
            <w:pPr>
              <w:rPr>
                <w:rFonts w:ascii="Open Sans" w:hAnsi="Open Sans" w:cs="Open Sans"/>
                <w:sz w:val="22"/>
              </w:rPr>
            </w:pPr>
          </w:p>
          <w:p w14:paraId="3530FE5F" w14:textId="77777777" w:rsidR="00794468" w:rsidRDefault="00794468" w:rsidP="00325D86">
            <w:pPr>
              <w:rPr>
                <w:rFonts w:ascii="Open Sans" w:hAnsi="Open Sans" w:cs="Open Sans"/>
                <w:sz w:val="22"/>
              </w:rPr>
            </w:pPr>
          </w:p>
          <w:p w14:paraId="68FC4855" w14:textId="77777777" w:rsidR="00794468" w:rsidRDefault="00794468" w:rsidP="00325D86">
            <w:pPr>
              <w:rPr>
                <w:rFonts w:ascii="Open Sans" w:hAnsi="Open Sans" w:cs="Open Sans"/>
                <w:sz w:val="22"/>
              </w:rPr>
            </w:pPr>
          </w:p>
          <w:p w14:paraId="2A588376" w14:textId="77777777" w:rsidR="00794468" w:rsidRDefault="00794468" w:rsidP="00325D86">
            <w:pPr>
              <w:rPr>
                <w:rFonts w:ascii="Open Sans" w:hAnsi="Open Sans" w:cs="Open Sans"/>
                <w:sz w:val="22"/>
              </w:rPr>
            </w:pPr>
          </w:p>
          <w:p w14:paraId="37091C5B" w14:textId="77777777" w:rsidR="00794468" w:rsidRPr="00C50B56" w:rsidRDefault="00794468" w:rsidP="00794468">
            <w:pPr>
              <w:pBdr>
                <w:bottom w:val="single" w:sz="4" w:space="1" w:color="94B6D2" w:themeColor="accent1"/>
              </w:pBdr>
              <w:rPr>
                <w:rFonts w:ascii="Open Sans" w:hAnsi="Open Sans" w:cs="Open Sans"/>
                <w:b/>
                <w:bCs/>
                <w:sz w:val="22"/>
              </w:rPr>
            </w:pPr>
            <w:r w:rsidRPr="00C50B56">
              <w:rPr>
                <w:rFonts w:ascii="Open Sans" w:hAnsi="Open Sans" w:cs="Open Sans"/>
                <w:b/>
                <w:bCs/>
                <w:sz w:val="22"/>
              </w:rPr>
              <w:t>TOOLS</w:t>
            </w:r>
          </w:p>
          <w:p w14:paraId="73919317" w14:textId="77777777" w:rsidR="00794468" w:rsidRPr="00C50B56" w:rsidRDefault="00794468" w:rsidP="00794468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  <w:sz w:val="22"/>
              </w:rPr>
            </w:pPr>
            <w:r w:rsidRPr="00C50B56">
              <w:rPr>
                <w:rFonts w:ascii="Open Sans" w:hAnsi="Open Sans" w:cs="Open Sans"/>
                <w:sz w:val="22"/>
              </w:rPr>
              <w:t>Excel</w:t>
            </w:r>
          </w:p>
          <w:p w14:paraId="32C4D6DD" w14:textId="77777777" w:rsidR="00794468" w:rsidRPr="00C50B56" w:rsidRDefault="00794468" w:rsidP="00794468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  <w:sz w:val="22"/>
              </w:rPr>
            </w:pPr>
            <w:r w:rsidRPr="00C50B56">
              <w:rPr>
                <w:rFonts w:ascii="Open Sans" w:hAnsi="Open Sans" w:cs="Open Sans"/>
                <w:sz w:val="22"/>
              </w:rPr>
              <w:t>Tableau</w:t>
            </w:r>
          </w:p>
          <w:p w14:paraId="4473995A" w14:textId="77777777" w:rsidR="00794468" w:rsidRPr="00C50B56" w:rsidRDefault="00794468" w:rsidP="00794468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  <w:sz w:val="22"/>
              </w:rPr>
            </w:pPr>
            <w:r w:rsidRPr="00C50B56">
              <w:rPr>
                <w:rFonts w:ascii="Open Sans" w:hAnsi="Open Sans" w:cs="Open Sans"/>
                <w:sz w:val="22"/>
              </w:rPr>
              <w:t>Power BI</w:t>
            </w:r>
          </w:p>
          <w:p w14:paraId="21CEECF6" w14:textId="77777777" w:rsidR="00794468" w:rsidRPr="00C50B56" w:rsidRDefault="00794468" w:rsidP="00794468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  <w:sz w:val="22"/>
              </w:rPr>
            </w:pPr>
            <w:r w:rsidRPr="00C50B56">
              <w:rPr>
                <w:rFonts w:ascii="Open Sans" w:hAnsi="Open Sans" w:cs="Open Sans"/>
                <w:sz w:val="22"/>
              </w:rPr>
              <w:t>Anaplan</w:t>
            </w:r>
          </w:p>
          <w:p w14:paraId="500A526E" w14:textId="77777777" w:rsidR="00794468" w:rsidRPr="00696B77" w:rsidRDefault="00794468" w:rsidP="00325D86">
            <w:pPr>
              <w:rPr>
                <w:rFonts w:ascii="Open Sans" w:hAnsi="Open Sans" w:cs="Open Sans"/>
                <w:sz w:val="22"/>
              </w:rPr>
            </w:pPr>
          </w:p>
          <w:p w14:paraId="4ABF6399" w14:textId="29F92CDE" w:rsidR="004D3011" w:rsidRPr="00696B77" w:rsidRDefault="004D3011" w:rsidP="00325D86">
            <w:pPr>
              <w:rPr>
                <w:sz w:val="22"/>
              </w:rPr>
            </w:pPr>
          </w:p>
        </w:tc>
        <w:tc>
          <w:tcPr>
            <w:tcW w:w="255" w:type="dxa"/>
          </w:tcPr>
          <w:p w14:paraId="2B5CC996" w14:textId="77777777" w:rsidR="001B2ABD" w:rsidRDefault="001B2ABD" w:rsidP="00325D86">
            <w:pPr>
              <w:tabs>
                <w:tab w:val="left" w:pos="990"/>
              </w:tabs>
            </w:pPr>
          </w:p>
        </w:tc>
        <w:tc>
          <w:tcPr>
            <w:tcW w:w="6426" w:type="dxa"/>
          </w:tcPr>
          <w:p w14:paraId="69D5A5F5" w14:textId="77777777" w:rsidR="00CE73C4" w:rsidRPr="00C50B56" w:rsidRDefault="00CE73C4" w:rsidP="00CE73C4">
            <w:pPr>
              <w:pStyle w:val="Heading2"/>
              <w:rPr>
                <w:rFonts w:ascii="Open Sans" w:hAnsi="Open Sans" w:cs="Open Sans"/>
                <w:szCs w:val="22"/>
              </w:rPr>
            </w:pPr>
            <w:r>
              <w:rPr>
                <w:rFonts w:ascii="Open Sans" w:hAnsi="Open Sans" w:cs="Open Sans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55C5EF" wp14:editId="217846D0">
                      <wp:simplePos x="0" y="0"/>
                      <wp:positionH relativeFrom="column">
                        <wp:posOffset>2146447</wp:posOffset>
                      </wp:positionH>
                      <wp:positionV relativeFrom="paragraph">
                        <wp:posOffset>357896</wp:posOffset>
                      </wp:positionV>
                      <wp:extent cx="16998" cy="1793631"/>
                      <wp:effectExtent l="0" t="0" r="21590" b="355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98" cy="17936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10D1BB" id="Straight Connector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pt,28.2pt" to="170.3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" strokecolor="#94b6d2 [3204]" strokeweight=".5pt">
                      <v:stroke joinstyle="miter"/>
                    </v:line>
                  </w:pict>
                </mc:Fallback>
              </mc:AlternateContent>
            </w:r>
            <w:r w:rsidRPr="00C50B56">
              <w:rPr>
                <w:rFonts w:ascii="Open Sans" w:hAnsi="Open Sans" w:cs="Open Sans"/>
                <w:szCs w:val="22"/>
              </w:rPr>
              <w:t>SKILLS</w:t>
            </w:r>
          </w:p>
          <w:p w14:paraId="444C8ECE" w14:textId="77777777" w:rsidR="00CE73C4" w:rsidRPr="005C0E81" w:rsidRDefault="00CE73C4" w:rsidP="00CE73C4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5C0E81">
              <w:rPr>
                <w:rFonts w:ascii="Open Sans" w:hAnsi="Open Sans" w:cs="Open Sans"/>
                <w:sz w:val="20"/>
                <w:szCs w:val="20"/>
              </w:rPr>
              <w:t>C programming language</w:t>
            </w:r>
          </w:p>
          <w:p w14:paraId="480F56C4" w14:textId="77777777" w:rsidR="00CE73C4" w:rsidRPr="005C0E81" w:rsidRDefault="00CE73C4" w:rsidP="00CE73C4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5C0E81">
              <w:rPr>
                <w:rFonts w:ascii="Open Sans" w:hAnsi="Open Sans" w:cs="Open Sans"/>
                <w:sz w:val="20"/>
                <w:szCs w:val="20"/>
              </w:rPr>
              <w:t xml:space="preserve">Python </w:t>
            </w:r>
          </w:p>
          <w:p w14:paraId="0F80868E" w14:textId="77777777" w:rsidR="00CE73C4" w:rsidRPr="005C0E81" w:rsidRDefault="00CE73C4" w:rsidP="00CE73C4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5C0E81">
              <w:rPr>
                <w:rFonts w:ascii="Open Sans" w:hAnsi="Open Sans" w:cs="Open Sans"/>
                <w:sz w:val="20"/>
                <w:szCs w:val="20"/>
              </w:rPr>
              <w:t>C++</w:t>
            </w:r>
          </w:p>
          <w:p w14:paraId="50B6B7E6" w14:textId="77777777" w:rsidR="00CE73C4" w:rsidRPr="005C0E81" w:rsidRDefault="00CE73C4" w:rsidP="00CE73C4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5C0E81">
              <w:rPr>
                <w:rFonts w:ascii="Open Sans" w:hAnsi="Open Sans" w:cs="Open Sans"/>
                <w:sz w:val="20"/>
                <w:szCs w:val="20"/>
              </w:rPr>
              <w:t>JavaScript</w:t>
            </w:r>
          </w:p>
          <w:p w14:paraId="0CB9C2E2" w14:textId="77777777" w:rsidR="00CE73C4" w:rsidRPr="005C0E81" w:rsidRDefault="00CE73C4" w:rsidP="00CE73C4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5C0E81">
              <w:rPr>
                <w:rFonts w:ascii="Open Sans" w:hAnsi="Open Sans" w:cs="Open Sans"/>
                <w:sz w:val="20"/>
                <w:szCs w:val="20"/>
              </w:rPr>
              <w:t>Mechatronics</w:t>
            </w:r>
          </w:p>
          <w:p w14:paraId="4D7600CA" w14:textId="77777777" w:rsidR="00CE73C4" w:rsidRPr="005C0E81" w:rsidRDefault="00CE73C4" w:rsidP="00CE73C4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5C0E81">
              <w:rPr>
                <w:rFonts w:ascii="Open Sans" w:hAnsi="Open Sans" w:cs="Open Sans"/>
                <w:sz w:val="20"/>
                <w:szCs w:val="20"/>
              </w:rPr>
              <w:t>Eda tools (easy eda)</w:t>
            </w:r>
          </w:p>
          <w:p w14:paraId="4309110F" w14:textId="77777777" w:rsidR="00CE73C4" w:rsidRPr="005C0E81" w:rsidRDefault="00CE73C4" w:rsidP="00CE73C4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5C0E81">
              <w:rPr>
                <w:rFonts w:ascii="Open Sans" w:hAnsi="Open Sans" w:cs="Open Sans"/>
                <w:sz w:val="20"/>
                <w:szCs w:val="20"/>
              </w:rPr>
              <w:t>PostgreSQL</w:t>
            </w:r>
          </w:p>
          <w:p w14:paraId="4DE057D2" w14:textId="77777777" w:rsidR="00CE73C4" w:rsidRPr="005C0E81" w:rsidRDefault="00CE73C4" w:rsidP="00CE73C4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5C0E81">
              <w:rPr>
                <w:rFonts w:ascii="Open Sans" w:hAnsi="Open Sans" w:cs="Open Sans"/>
                <w:sz w:val="20"/>
                <w:szCs w:val="20"/>
              </w:rPr>
              <w:t>SQL</w:t>
            </w:r>
          </w:p>
          <w:p w14:paraId="2DA2606D" w14:textId="17AE7BBA" w:rsidR="00CE73C4" w:rsidRPr="00CE73C4" w:rsidRDefault="00CE73C4" w:rsidP="00CE73C4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2"/>
              </w:rPr>
            </w:pPr>
            <w:r>
              <w:rPr>
                <w:rFonts w:ascii="Open Sans" w:hAnsi="Open Sans" w:cs="Open Sans"/>
                <w:sz w:val="22"/>
              </w:rPr>
              <w:t>DBMS</w:t>
            </w:r>
          </w:p>
          <w:p w14:paraId="608A1DB4" w14:textId="7B06201B" w:rsidR="00CE73C4" w:rsidRDefault="00CE73C4" w:rsidP="00CE73C4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2"/>
              </w:rPr>
            </w:pPr>
            <w:r>
              <w:rPr>
                <w:rFonts w:ascii="Open Sans" w:hAnsi="Open Sans" w:cs="Open Sans"/>
                <w:sz w:val="22"/>
              </w:rPr>
              <w:t>Nodejs</w:t>
            </w:r>
          </w:p>
          <w:p w14:paraId="7D37BA7D" w14:textId="77777777" w:rsidR="00CE73C4" w:rsidRDefault="00CE73C4" w:rsidP="00CE73C4"/>
          <w:p w14:paraId="5DFA5375" w14:textId="77777777" w:rsidR="00CE73C4" w:rsidRDefault="00CE73C4" w:rsidP="00CE73C4"/>
          <w:p w14:paraId="2639C09F" w14:textId="77777777" w:rsidR="00CE73C4" w:rsidRPr="00C50B56" w:rsidRDefault="00CE73C4" w:rsidP="00CE73C4">
            <w:pPr>
              <w:rPr>
                <w:rFonts w:ascii="Open Sans" w:hAnsi="Open Sans" w:cs="Open Sans"/>
                <w:b/>
                <w:sz w:val="22"/>
              </w:rPr>
            </w:pPr>
            <w:r w:rsidRPr="00C50B56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C9FB33" wp14:editId="37B6A38D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173990</wp:posOffset>
                      </wp:positionV>
                      <wp:extent cx="3943350" cy="2857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433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AC359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5pt,13.7pt" to="314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" strokecolor="#94b6d2 [3204]" strokeweight=".5pt">
                      <v:stroke joinstyle="miter"/>
                    </v:line>
                  </w:pict>
                </mc:Fallback>
              </mc:AlternateContent>
            </w:r>
            <w:r w:rsidRPr="00C50B56">
              <w:rPr>
                <w:rFonts w:ascii="Open Sans" w:hAnsi="Open Sans" w:cs="Open Sans"/>
                <w:b/>
                <w:sz w:val="22"/>
              </w:rPr>
              <w:t xml:space="preserve">WORKSHOPS </w:t>
            </w:r>
          </w:p>
          <w:p w14:paraId="109F51A8" w14:textId="77777777" w:rsidR="00CE73C4" w:rsidRPr="00C50B56" w:rsidRDefault="00CE73C4" w:rsidP="00CE73C4">
            <w:pPr>
              <w:rPr>
                <w:rFonts w:ascii="Open Sans" w:hAnsi="Open Sans" w:cs="Open Sans"/>
                <w:sz w:val="22"/>
              </w:rPr>
            </w:pPr>
            <w:r w:rsidRPr="00E97853">
              <w:rPr>
                <w:rFonts w:ascii="Open Sans" w:hAnsi="Open Sans" w:cs="Open Sans"/>
                <w:sz w:val="22"/>
              </w:rPr>
              <w:t xml:space="preserve">Conducted workshops on </w:t>
            </w:r>
          </w:p>
          <w:p w14:paraId="4B0C4EDB" w14:textId="77777777" w:rsidR="00CE73C4" w:rsidRPr="00E97853" w:rsidRDefault="00CE73C4" w:rsidP="00CE73C4">
            <w:pPr>
              <w:pStyle w:val="ListParagraph"/>
              <w:numPr>
                <w:ilvl w:val="0"/>
                <w:numId w:val="3"/>
              </w:numPr>
              <w:rPr>
                <w:rFonts w:ascii="Open Sans" w:hAnsi="Open Sans" w:cs="Open Sans"/>
                <w:sz w:val="22"/>
              </w:rPr>
            </w:pPr>
            <w:r w:rsidRPr="00C50B56">
              <w:rPr>
                <w:rFonts w:ascii="Open Sans" w:hAnsi="Open Sans" w:cs="Open Sans"/>
                <w:sz w:val="22"/>
              </w:rPr>
              <w:t>DIGITAL TWIN</w:t>
            </w:r>
            <w:r w:rsidRPr="00E97853">
              <w:rPr>
                <w:rFonts w:ascii="Open Sans" w:hAnsi="Open Sans" w:cs="Open Sans"/>
                <w:b/>
                <w:bCs/>
                <w:sz w:val="22"/>
              </w:rPr>
              <w:t xml:space="preserve"> </w:t>
            </w:r>
            <w:r w:rsidRPr="00E97853">
              <w:rPr>
                <w:rFonts w:ascii="Open Sans" w:hAnsi="Open Sans" w:cs="Open Sans"/>
                <w:sz w:val="22"/>
              </w:rPr>
              <w:t xml:space="preserve">and process of making of robotic arms </w:t>
            </w:r>
          </w:p>
          <w:p w14:paraId="323A0392" w14:textId="77777777" w:rsidR="00CE73C4" w:rsidRDefault="00CE73C4" w:rsidP="00CE73C4">
            <w:pPr>
              <w:pStyle w:val="ListParagraph"/>
              <w:numPr>
                <w:ilvl w:val="0"/>
                <w:numId w:val="3"/>
              </w:numPr>
              <w:rPr>
                <w:rFonts w:ascii="Open Sans" w:hAnsi="Open Sans" w:cs="Open Sans"/>
                <w:sz w:val="22"/>
              </w:rPr>
            </w:pPr>
            <w:r w:rsidRPr="00C50B56">
              <w:rPr>
                <w:rFonts w:ascii="Open Sans" w:hAnsi="Open Sans" w:cs="Open Sans"/>
                <w:sz w:val="22"/>
              </w:rPr>
              <w:t xml:space="preserve">IOT AND HOME AUTOMATION </w:t>
            </w:r>
          </w:p>
          <w:p w14:paraId="76A7D3F9" w14:textId="77777777" w:rsidR="00CE73C4" w:rsidRDefault="00CE73C4" w:rsidP="00CE73C4">
            <w:pPr>
              <w:pStyle w:val="ListParagraph"/>
              <w:numPr>
                <w:ilvl w:val="0"/>
                <w:numId w:val="3"/>
              </w:numPr>
              <w:rPr>
                <w:rFonts w:ascii="Open Sans" w:hAnsi="Open Sans" w:cs="Open Sans"/>
                <w:sz w:val="22"/>
              </w:rPr>
            </w:pPr>
            <w:r w:rsidRPr="00C50B56">
              <w:rPr>
                <w:rFonts w:ascii="Open Sans" w:hAnsi="Open Sans" w:cs="Open Sans"/>
                <w:sz w:val="22"/>
              </w:rPr>
              <w:t xml:space="preserve">FRONT END WEB DEVOLOPMENT which included HTML, CSS AND JAVASCRIPT </w:t>
            </w:r>
          </w:p>
          <w:p w14:paraId="1F7BF2CB" w14:textId="77777777" w:rsidR="00CE73C4" w:rsidRPr="00C50B56" w:rsidRDefault="00CE73C4" w:rsidP="00CE73C4">
            <w:pPr>
              <w:pStyle w:val="ListParagraph"/>
              <w:rPr>
                <w:rFonts w:ascii="Open Sans" w:hAnsi="Open Sans" w:cs="Open Sans"/>
                <w:b/>
                <w:sz w:val="22"/>
              </w:rPr>
            </w:pPr>
            <w:r w:rsidRPr="00C50B56">
              <w:rPr>
                <w:rFonts w:ascii="Open Sans" w:hAnsi="Open Sans" w:cs="Open Sans"/>
                <w:sz w:val="22"/>
              </w:rPr>
              <w:t>INTERPRENEUR:</w:t>
            </w:r>
            <w:r w:rsidRPr="00C50B56">
              <w:rPr>
                <w:rFonts w:ascii="Open Sans" w:hAnsi="Open Sans" w:cs="Open Sans"/>
                <w:b/>
                <w:sz w:val="22"/>
              </w:rPr>
              <w:t xml:space="preserve"> </w:t>
            </w:r>
            <w:r w:rsidRPr="00C43F03">
              <w:rPr>
                <w:rFonts w:ascii="Open Sans" w:hAnsi="Open Sans" w:cs="Open Sans"/>
                <w:sz w:val="22"/>
              </w:rPr>
              <w:t>front end development</w:t>
            </w:r>
          </w:p>
          <w:p w14:paraId="711E089F" w14:textId="77777777" w:rsidR="00CE73C4" w:rsidRPr="00C50B56" w:rsidRDefault="00CE73C4" w:rsidP="00CE73C4">
            <w:pPr>
              <w:pStyle w:val="Heading2"/>
              <w:rPr>
                <w:rFonts w:ascii="Open Sans" w:hAnsi="Open Sans" w:cs="Open Sans"/>
                <w:szCs w:val="22"/>
              </w:rPr>
            </w:pPr>
            <w:r w:rsidRPr="00C50B56">
              <w:rPr>
                <w:rFonts w:ascii="Open Sans" w:hAnsi="Open Sans" w:cs="Open Sans"/>
                <w:szCs w:val="22"/>
              </w:rPr>
              <w:t>PROJECTS</w:t>
            </w:r>
          </w:p>
          <w:p w14:paraId="283DA26A" w14:textId="77777777" w:rsidR="00CE73C4" w:rsidRPr="00CE73C4" w:rsidRDefault="00CE73C4" w:rsidP="00CE73C4">
            <w:pPr>
              <w:pStyle w:val="ListParagraph"/>
              <w:numPr>
                <w:ilvl w:val="0"/>
                <w:numId w:val="12"/>
              </w:numPr>
              <w:rPr>
                <w:rFonts w:ascii="Open Sans" w:hAnsi="Open Sans" w:cs="Open Sans"/>
                <w:sz w:val="22"/>
              </w:rPr>
            </w:pPr>
            <w:r w:rsidRPr="00CE73C4">
              <w:rPr>
                <w:rFonts w:ascii="Open Sans" w:hAnsi="Open Sans" w:cs="Open Sans"/>
                <w:sz w:val="22"/>
              </w:rPr>
              <w:t>IMPLEMENTATION of Digital Twin in CPS/IoT based Industry 4.0</w:t>
            </w:r>
          </w:p>
          <w:p w14:paraId="2E962FD6" w14:textId="77777777" w:rsidR="00CE73C4" w:rsidRPr="00CE73C4" w:rsidRDefault="00CE73C4" w:rsidP="00CE73C4">
            <w:pPr>
              <w:pStyle w:val="ListParagraph"/>
              <w:numPr>
                <w:ilvl w:val="0"/>
                <w:numId w:val="12"/>
              </w:numPr>
              <w:rPr>
                <w:rFonts w:ascii="Open Sans" w:hAnsi="Open Sans" w:cs="Open Sans"/>
                <w:sz w:val="22"/>
              </w:rPr>
            </w:pPr>
            <w:r w:rsidRPr="00CE73C4">
              <w:rPr>
                <w:rFonts w:ascii="Open Sans" w:hAnsi="Open Sans" w:cs="Open Sans"/>
                <w:sz w:val="22"/>
              </w:rPr>
              <w:t>ROBOTIC ARM</w:t>
            </w:r>
          </w:p>
          <w:p w14:paraId="52B5DE10" w14:textId="77777777" w:rsidR="00CE73C4" w:rsidRPr="00CE73C4" w:rsidRDefault="00CE73C4" w:rsidP="00CE73C4">
            <w:pPr>
              <w:pStyle w:val="ListParagraph"/>
              <w:numPr>
                <w:ilvl w:val="0"/>
                <w:numId w:val="12"/>
              </w:numPr>
              <w:rPr>
                <w:rFonts w:ascii="Open Sans" w:hAnsi="Open Sans" w:cs="Open Sans"/>
                <w:sz w:val="22"/>
              </w:rPr>
            </w:pPr>
            <w:r w:rsidRPr="00CE73C4">
              <w:rPr>
                <w:rFonts w:ascii="Open Sans" w:hAnsi="Open Sans" w:cs="Open Sans"/>
                <w:sz w:val="22"/>
              </w:rPr>
              <w:t>TELEPRESENCE BOT</w:t>
            </w:r>
          </w:p>
          <w:p w14:paraId="2614E3EE" w14:textId="77777777" w:rsidR="00CE73C4" w:rsidRPr="00CE73C4" w:rsidRDefault="00CE73C4" w:rsidP="00CE73C4">
            <w:pPr>
              <w:pStyle w:val="ListParagraph"/>
              <w:numPr>
                <w:ilvl w:val="0"/>
                <w:numId w:val="12"/>
              </w:numPr>
              <w:rPr>
                <w:rFonts w:ascii="Open Sans" w:hAnsi="Open Sans" w:cs="Open Sans"/>
                <w:sz w:val="22"/>
              </w:rPr>
            </w:pPr>
            <w:r w:rsidRPr="00CE73C4">
              <w:rPr>
                <w:rFonts w:ascii="Open Sans" w:hAnsi="Open Sans" w:cs="Open Sans"/>
                <w:sz w:val="22"/>
              </w:rPr>
              <w:t xml:space="preserve">PROSTHETIC ARM </w:t>
            </w:r>
          </w:p>
          <w:p w14:paraId="0A78EC51" w14:textId="77777777" w:rsidR="00CE73C4" w:rsidRPr="00CE73C4" w:rsidRDefault="00CE73C4" w:rsidP="00CE73C4">
            <w:pPr>
              <w:pStyle w:val="ListParagraph"/>
              <w:numPr>
                <w:ilvl w:val="0"/>
                <w:numId w:val="12"/>
              </w:numPr>
              <w:rPr>
                <w:rFonts w:ascii="Open Sans" w:hAnsi="Open Sans" w:cs="Open Sans"/>
                <w:sz w:val="22"/>
              </w:rPr>
            </w:pPr>
            <w:r w:rsidRPr="00CE73C4">
              <w:rPr>
                <w:rFonts w:ascii="Open Sans" w:hAnsi="Open Sans" w:cs="Open Sans"/>
                <w:sz w:val="22"/>
              </w:rPr>
              <w:t>SMART ELECTRIC METER</w:t>
            </w:r>
          </w:p>
          <w:p w14:paraId="711C3162" w14:textId="14DCC669" w:rsidR="00E97853" w:rsidRPr="00CE73C4" w:rsidRDefault="00CE73C4" w:rsidP="00CE73C4">
            <w:pPr>
              <w:pStyle w:val="ListParagraph"/>
              <w:numPr>
                <w:ilvl w:val="0"/>
                <w:numId w:val="12"/>
              </w:numPr>
              <w:rPr>
                <w:rFonts w:ascii="Open Sans" w:hAnsi="Open Sans" w:cs="Open Sans"/>
                <w:sz w:val="22"/>
              </w:rPr>
            </w:pPr>
            <w:r w:rsidRPr="00CE73C4">
              <w:rPr>
                <w:rFonts w:ascii="Open Sans" w:hAnsi="Open Sans" w:cs="Open Sans"/>
                <w:sz w:val="22"/>
              </w:rPr>
              <w:t>MASK DETECTION USING DEEP LEARNING AND IT’S IMPLEMENTATION ON AUTHORIZATION</w:t>
            </w:r>
          </w:p>
        </w:tc>
      </w:tr>
      <w:bookmarkEnd w:id="0"/>
    </w:tbl>
    <w:p w14:paraId="3F63F27F" w14:textId="7D3D0437" w:rsidR="0043117B" w:rsidRDefault="00CA1511" w:rsidP="000C45FF">
      <w:pPr>
        <w:tabs>
          <w:tab w:val="left" w:pos="990"/>
        </w:tabs>
      </w:pPr>
    </w:p>
    <w:sectPr w:rsidR="0043117B" w:rsidSect="000C45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5D381" w14:textId="77777777" w:rsidR="004E3DB8" w:rsidRDefault="004E3DB8" w:rsidP="000C45FF">
      <w:r>
        <w:separator/>
      </w:r>
    </w:p>
  </w:endnote>
  <w:endnote w:type="continuationSeparator" w:id="0">
    <w:p w14:paraId="5CD97C28" w14:textId="77777777" w:rsidR="004E3DB8" w:rsidRDefault="004E3DB8" w:rsidP="000C45FF">
      <w:r>
        <w:continuationSeparator/>
      </w:r>
    </w:p>
  </w:endnote>
  <w:endnote w:type="continuationNotice" w:id="1">
    <w:p w14:paraId="3D3FC969" w14:textId="77777777" w:rsidR="004E3DB8" w:rsidRDefault="004E3D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6FF89" w14:textId="77777777" w:rsidR="00015145" w:rsidRDefault="000151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2BA1D" w14:textId="77777777" w:rsidR="00015145" w:rsidRDefault="000151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62B82" w14:textId="77777777" w:rsidR="00015145" w:rsidRDefault="00015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73585" w14:textId="77777777" w:rsidR="004E3DB8" w:rsidRDefault="004E3DB8" w:rsidP="000C45FF">
      <w:r>
        <w:separator/>
      </w:r>
    </w:p>
  </w:footnote>
  <w:footnote w:type="continuationSeparator" w:id="0">
    <w:p w14:paraId="29E0CEED" w14:textId="77777777" w:rsidR="004E3DB8" w:rsidRDefault="004E3DB8" w:rsidP="000C45FF">
      <w:r>
        <w:continuationSeparator/>
      </w:r>
    </w:p>
  </w:footnote>
  <w:footnote w:type="continuationNotice" w:id="1">
    <w:p w14:paraId="339E8194" w14:textId="77777777" w:rsidR="004E3DB8" w:rsidRDefault="004E3D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E2206" w14:textId="77777777" w:rsidR="00015145" w:rsidRDefault="000151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C926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7923E7" wp14:editId="566322C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C57FE" w14:textId="77777777" w:rsidR="00015145" w:rsidRDefault="000151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8EA"/>
    <w:multiLevelType w:val="hybridMultilevel"/>
    <w:tmpl w:val="D1CC0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249D"/>
    <w:multiLevelType w:val="hybridMultilevel"/>
    <w:tmpl w:val="8612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C6B51"/>
    <w:multiLevelType w:val="hybridMultilevel"/>
    <w:tmpl w:val="98CE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50421"/>
    <w:multiLevelType w:val="hybridMultilevel"/>
    <w:tmpl w:val="3D262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213C4"/>
    <w:multiLevelType w:val="hybridMultilevel"/>
    <w:tmpl w:val="E4BEF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20C8"/>
    <w:multiLevelType w:val="hybridMultilevel"/>
    <w:tmpl w:val="B30EA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B7433"/>
    <w:multiLevelType w:val="hybridMultilevel"/>
    <w:tmpl w:val="42820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D0F97"/>
    <w:multiLevelType w:val="hybridMultilevel"/>
    <w:tmpl w:val="87904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E425E"/>
    <w:multiLevelType w:val="hybridMultilevel"/>
    <w:tmpl w:val="CA7C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6649A"/>
    <w:multiLevelType w:val="hybridMultilevel"/>
    <w:tmpl w:val="7C706C9A"/>
    <w:lvl w:ilvl="0" w:tplc="4009000F">
      <w:start w:val="1"/>
      <w:numFmt w:val="decimal"/>
      <w:lvlText w:val="%1."/>
      <w:lvlJc w:val="left"/>
      <w:pPr>
        <w:ind w:left="2433" w:hanging="360"/>
      </w:pPr>
    </w:lvl>
    <w:lvl w:ilvl="1" w:tplc="40090019" w:tentative="1">
      <w:start w:val="1"/>
      <w:numFmt w:val="lowerLetter"/>
      <w:lvlText w:val="%2."/>
      <w:lvlJc w:val="left"/>
      <w:pPr>
        <w:ind w:left="3153" w:hanging="360"/>
      </w:pPr>
    </w:lvl>
    <w:lvl w:ilvl="2" w:tplc="4009001B" w:tentative="1">
      <w:start w:val="1"/>
      <w:numFmt w:val="lowerRoman"/>
      <w:lvlText w:val="%3."/>
      <w:lvlJc w:val="right"/>
      <w:pPr>
        <w:ind w:left="3873" w:hanging="180"/>
      </w:pPr>
    </w:lvl>
    <w:lvl w:ilvl="3" w:tplc="4009000F" w:tentative="1">
      <w:start w:val="1"/>
      <w:numFmt w:val="decimal"/>
      <w:lvlText w:val="%4."/>
      <w:lvlJc w:val="left"/>
      <w:pPr>
        <w:ind w:left="4593" w:hanging="360"/>
      </w:pPr>
    </w:lvl>
    <w:lvl w:ilvl="4" w:tplc="40090019" w:tentative="1">
      <w:start w:val="1"/>
      <w:numFmt w:val="lowerLetter"/>
      <w:lvlText w:val="%5."/>
      <w:lvlJc w:val="left"/>
      <w:pPr>
        <w:ind w:left="5313" w:hanging="360"/>
      </w:pPr>
    </w:lvl>
    <w:lvl w:ilvl="5" w:tplc="4009001B" w:tentative="1">
      <w:start w:val="1"/>
      <w:numFmt w:val="lowerRoman"/>
      <w:lvlText w:val="%6."/>
      <w:lvlJc w:val="right"/>
      <w:pPr>
        <w:ind w:left="6033" w:hanging="180"/>
      </w:pPr>
    </w:lvl>
    <w:lvl w:ilvl="6" w:tplc="4009000F" w:tentative="1">
      <w:start w:val="1"/>
      <w:numFmt w:val="decimal"/>
      <w:lvlText w:val="%7."/>
      <w:lvlJc w:val="left"/>
      <w:pPr>
        <w:ind w:left="6753" w:hanging="360"/>
      </w:pPr>
    </w:lvl>
    <w:lvl w:ilvl="7" w:tplc="40090019" w:tentative="1">
      <w:start w:val="1"/>
      <w:numFmt w:val="lowerLetter"/>
      <w:lvlText w:val="%8."/>
      <w:lvlJc w:val="left"/>
      <w:pPr>
        <w:ind w:left="7473" w:hanging="360"/>
      </w:pPr>
    </w:lvl>
    <w:lvl w:ilvl="8" w:tplc="400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10" w15:restartNumberingAfterBreak="0">
    <w:nsid w:val="770A03F9"/>
    <w:multiLevelType w:val="hybridMultilevel"/>
    <w:tmpl w:val="E21AA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539FD"/>
    <w:multiLevelType w:val="hybridMultilevel"/>
    <w:tmpl w:val="B0F6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870365">
    <w:abstractNumId w:val="2"/>
  </w:num>
  <w:num w:numId="2" w16cid:durableId="1582177541">
    <w:abstractNumId w:val="6"/>
  </w:num>
  <w:num w:numId="3" w16cid:durableId="1237206407">
    <w:abstractNumId w:val="0"/>
  </w:num>
  <w:num w:numId="4" w16cid:durableId="479618980">
    <w:abstractNumId w:val="9"/>
  </w:num>
  <w:num w:numId="5" w16cid:durableId="1412238169">
    <w:abstractNumId w:val="11"/>
  </w:num>
  <w:num w:numId="6" w16cid:durableId="1295599978">
    <w:abstractNumId w:val="1"/>
  </w:num>
  <w:num w:numId="7" w16cid:durableId="1987082660">
    <w:abstractNumId w:val="3"/>
  </w:num>
  <w:num w:numId="8" w16cid:durableId="1544519498">
    <w:abstractNumId w:val="7"/>
  </w:num>
  <w:num w:numId="9" w16cid:durableId="133254920">
    <w:abstractNumId w:val="10"/>
  </w:num>
  <w:num w:numId="10" w16cid:durableId="773676076">
    <w:abstractNumId w:val="8"/>
  </w:num>
  <w:num w:numId="11" w16cid:durableId="1457677720">
    <w:abstractNumId w:val="4"/>
  </w:num>
  <w:num w:numId="12" w16cid:durableId="838353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82"/>
    <w:rsid w:val="00007636"/>
    <w:rsid w:val="00015145"/>
    <w:rsid w:val="00035FA4"/>
    <w:rsid w:val="00036450"/>
    <w:rsid w:val="00036ADA"/>
    <w:rsid w:val="00055A44"/>
    <w:rsid w:val="00067363"/>
    <w:rsid w:val="00083079"/>
    <w:rsid w:val="00085005"/>
    <w:rsid w:val="00094499"/>
    <w:rsid w:val="000B3C3F"/>
    <w:rsid w:val="000C45FF"/>
    <w:rsid w:val="000D00D4"/>
    <w:rsid w:val="000E3FD1"/>
    <w:rsid w:val="000E7F13"/>
    <w:rsid w:val="00112054"/>
    <w:rsid w:val="001317D8"/>
    <w:rsid w:val="001525E1"/>
    <w:rsid w:val="00166AF1"/>
    <w:rsid w:val="001739A7"/>
    <w:rsid w:val="0017713D"/>
    <w:rsid w:val="00180329"/>
    <w:rsid w:val="0019001F"/>
    <w:rsid w:val="0019399F"/>
    <w:rsid w:val="001A3A77"/>
    <w:rsid w:val="001A74A5"/>
    <w:rsid w:val="001B2ABD"/>
    <w:rsid w:val="001E0391"/>
    <w:rsid w:val="001E1759"/>
    <w:rsid w:val="001F1ECC"/>
    <w:rsid w:val="002269D9"/>
    <w:rsid w:val="00235CA1"/>
    <w:rsid w:val="002400EB"/>
    <w:rsid w:val="00256CF7"/>
    <w:rsid w:val="002669B3"/>
    <w:rsid w:val="00281FD5"/>
    <w:rsid w:val="002B6D4F"/>
    <w:rsid w:val="002D539C"/>
    <w:rsid w:val="0030481B"/>
    <w:rsid w:val="003156FC"/>
    <w:rsid w:val="003254B5"/>
    <w:rsid w:val="00325D86"/>
    <w:rsid w:val="00345B3F"/>
    <w:rsid w:val="0037121F"/>
    <w:rsid w:val="0037683B"/>
    <w:rsid w:val="0038323E"/>
    <w:rsid w:val="003910D8"/>
    <w:rsid w:val="003A6B7D"/>
    <w:rsid w:val="003B06CA"/>
    <w:rsid w:val="003D0FA4"/>
    <w:rsid w:val="004057AF"/>
    <w:rsid w:val="00407039"/>
    <w:rsid w:val="004071FC"/>
    <w:rsid w:val="00445947"/>
    <w:rsid w:val="004813B3"/>
    <w:rsid w:val="004879E6"/>
    <w:rsid w:val="0049363C"/>
    <w:rsid w:val="00496591"/>
    <w:rsid w:val="004C63E4"/>
    <w:rsid w:val="004D3011"/>
    <w:rsid w:val="004E3DB8"/>
    <w:rsid w:val="004E5BA3"/>
    <w:rsid w:val="005045A5"/>
    <w:rsid w:val="005262AC"/>
    <w:rsid w:val="00536A5B"/>
    <w:rsid w:val="0054296D"/>
    <w:rsid w:val="00585061"/>
    <w:rsid w:val="00585834"/>
    <w:rsid w:val="005C0E81"/>
    <w:rsid w:val="005E39D5"/>
    <w:rsid w:val="005E5B86"/>
    <w:rsid w:val="00600670"/>
    <w:rsid w:val="0062123A"/>
    <w:rsid w:val="00625CED"/>
    <w:rsid w:val="00633DC9"/>
    <w:rsid w:val="00635FE8"/>
    <w:rsid w:val="00640A79"/>
    <w:rsid w:val="00646E75"/>
    <w:rsid w:val="006643B4"/>
    <w:rsid w:val="006771D0"/>
    <w:rsid w:val="00696B77"/>
    <w:rsid w:val="006A762F"/>
    <w:rsid w:val="006B0296"/>
    <w:rsid w:val="006D3069"/>
    <w:rsid w:val="006E1469"/>
    <w:rsid w:val="006F61E2"/>
    <w:rsid w:val="00715FCB"/>
    <w:rsid w:val="00720B93"/>
    <w:rsid w:val="00743101"/>
    <w:rsid w:val="00761C94"/>
    <w:rsid w:val="00764C9F"/>
    <w:rsid w:val="00770FA4"/>
    <w:rsid w:val="00773144"/>
    <w:rsid w:val="007775E1"/>
    <w:rsid w:val="007823FA"/>
    <w:rsid w:val="007867A0"/>
    <w:rsid w:val="007927F5"/>
    <w:rsid w:val="00794468"/>
    <w:rsid w:val="00802CA0"/>
    <w:rsid w:val="00876E0E"/>
    <w:rsid w:val="008D2D00"/>
    <w:rsid w:val="009061FD"/>
    <w:rsid w:val="00906D61"/>
    <w:rsid w:val="00913E04"/>
    <w:rsid w:val="009260CD"/>
    <w:rsid w:val="00940098"/>
    <w:rsid w:val="00940A66"/>
    <w:rsid w:val="0094549E"/>
    <w:rsid w:val="00952C25"/>
    <w:rsid w:val="009A3986"/>
    <w:rsid w:val="009B2FC9"/>
    <w:rsid w:val="009C2149"/>
    <w:rsid w:val="009D2293"/>
    <w:rsid w:val="00A2118D"/>
    <w:rsid w:val="00A5345F"/>
    <w:rsid w:val="00A67A7D"/>
    <w:rsid w:val="00A77B14"/>
    <w:rsid w:val="00AA0882"/>
    <w:rsid w:val="00AB41E1"/>
    <w:rsid w:val="00AD0A50"/>
    <w:rsid w:val="00AD50D1"/>
    <w:rsid w:val="00AD76E2"/>
    <w:rsid w:val="00AE09F5"/>
    <w:rsid w:val="00B074BE"/>
    <w:rsid w:val="00B20152"/>
    <w:rsid w:val="00B243E6"/>
    <w:rsid w:val="00B3464D"/>
    <w:rsid w:val="00B359E4"/>
    <w:rsid w:val="00B57D98"/>
    <w:rsid w:val="00B57DF5"/>
    <w:rsid w:val="00B70850"/>
    <w:rsid w:val="00B81FB9"/>
    <w:rsid w:val="00B8720F"/>
    <w:rsid w:val="00BB2C90"/>
    <w:rsid w:val="00BB4D8F"/>
    <w:rsid w:val="00BD2430"/>
    <w:rsid w:val="00BE4BB8"/>
    <w:rsid w:val="00C022F3"/>
    <w:rsid w:val="00C066B6"/>
    <w:rsid w:val="00C10015"/>
    <w:rsid w:val="00C16369"/>
    <w:rsid w:val="00C37BA1"/>
    <w:rsid w:val="00C37EC6"/>
    <w:rsid w:val="00C4168F"/>
    <w:rsid w:val="00C43F03"/>
    <w:rsid w:val="00C4674C"/>
    <w:rsid w:val="00C506CF"/>
    <w:rsid w:val="00C50B56"/>
    <w:rsid w:val="00C633AC"/>
    <w:rsid w:val="00C643D9"/>
    <w:rsid w:val="00C72BED"/>
    <w:rsid w:val="00C82588"/>
    <w:rsid w:val="00C852FE"/>
    <w:rsid w:val="00C939F7"/>
    <w:rsid w:val="00C9578B"/>
    <w:rsid w:val="00C9712A"/>
    <w:rsid w:val="00CA1511"/>
    <w:rsid w:val="00CB0055"/>
    <w:rsid w:val="00CB627C"/>
    <w:rsid w:val="00CE73C4"/>
    <w:rsid w:val="00D2522B"/>
    <w:rsid w:val="00D31EFF"/>
    <w:rsid w:val="00D422DE"/>
    <w:rsid w:val="00D5459D"/>
    <w:rsid w:val="00D64D8B"/>
    <w:rsid w:val="00DA1F4D"/>
    <w:rsid w:val="00DD172A"/>
    <w:rsid w:val="00DD2F5F"/>
    <w:rsid w:val="00E07367"/>
    <w:rsid w:val="00E123CC"/>
    <w:rsid w:val="00E12759"/>
    <w:rsid w:val="00E25A26"/>
    <w:rsid w:val="00E3687C"/>
    <w:rsid w:val="00E374C3"/>
    <w:rsid w:val="00E4381A"/>
    <w:rsid w:val="00E55D74"/>
    <w:rsid w:val="00E561AE"/>
    <w:rsid w:val="00E779D0"/>
    <w:rsid w:val="00E97853"/>
    <w:rsid w:val="00ED24BA"/>
    <w:rsid w:val="00F00201"/>
    <w:rsid w:val="00F20604"/>
    <w:rsid w:val="00F60274"/>
    <w:rsid w:val="00F66562"/>
    <w:rsid w:val="00F77FB9"/>
    <w:rsid w:val="00F9655E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54EB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20"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067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ect-to-mohammed-anas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asak18102018@gmail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98\AppData\Local\Microsoft\Office\16.0\DTS\en-US%7b25B782B0-1DBB-4CB9-A705-52F1BAC57850%7d\%7b028D6E66-6289-44B4-A4D2-FFC29C59D28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E9B38C7A104AF0B2CC27E8C4BA8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1F316-308E-4780-A034-5549CC90CAA9}"/>
      </w:docPartPr>
      <w:docPartBody>
        <w:p w:rsidR="00436464" w:rsidRDefault="001B2445" w:rsidP="001B2445">
          <w:pPr>
            <w:pStyle w:val="4CE9B38C7A104AF0B2CC27E8C4BA8DC0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BF"/>
    <w:rsid w:val="001B2445"/>
    <w:rsid w:val="001D5731"/>
    <w:rsid w:val="00436464"/>
    <w:rsid w:val="0073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4CE9B38C7A104AF0B2CC27E8C4BA8DC0">
    <w:name w:val="4CE9B38C7A104AF0B2CC27E8C4BA8DC0"/>
    <w:rsid w:val="001B24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40332-BB6F-4938-8D64-34143244F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{028D6E66-6289-44B4-A4D2-FFC29C59D28D}tf00546271_win32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2022-08-10T10:35:00Z</dcterms:created>
  <dcterms:modified xsi:type="dcterms:W3CDTF">2022-08-10T10:35:00Z</dcterms:modified>
</cp:coreProperties>
</file>